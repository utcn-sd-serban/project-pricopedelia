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0A52A9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RIDE SHARING APP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sectPr w:rsidR="0085257A" w:rsidRPr="00AD232E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 w:rsidP="00F669DB">
      <w:pPr>
        <w:pStyle w:val="InfoBlue"/>
      </w:pPr>
      <w:bookmarkStart w:id="0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0A52A9" w:rsidRPr="000A52A9" w:rsidRDefault="000A52A9" w:rsidP="000A52A9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Ride sharing</w:t>
            </w:r>
          </w:p>
        </w:tc>
        <w:tc>
          <w:tcPr>
            <w:tcW w:w="3232" w:type="dxa"/>
          </w:tcPr>
          <w:p w:rsidR="000A52A9" w:rsidRPr="000A52A9" w:rsidRDefault="000A52A9" w:rsidP="000A52A9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The action represented by offering  the possibility of occupying a seat in the car to someone that has the same travel destination</w:t>
            </w:r>
          </w:p>
        </w:tc>
        <w:tc>
          <w:tcPr>
            <w:tcW w:w="1890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0A52A9" w:rsidRPr="00AD232E" w:rsidTr="00AD232E">
        <w:trPr>
          <w:trHeight w:val="976"/>
        </w:trPr>
        <w:tc>
          <w:tcPr>
            <w:tcW w:w="2258" w:type="dxa"/>
          </w:tcPr>
          <w:p w:rsidR="000A52A9" w:rsidRDefault="000A52A9" w:rsidP="000A52A9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The driver</w:t>
            </w:r>
          </w:p>
        </w:tc>
        <w:tc>
          <w:tcPr>
            <w:tcW w:w="3232" w:type="dxa"/>
          </w:tcPr>
          <w:p w:rsidR="000A52A9" w:rsidRDefault="000A52A9" w:rsidP="000A52A9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The person that owns a car and is willing to take other people in his car towards a common destination in exchange of money</w:t>
            </w:r>
          </w:p>
        </w:tc>
        <w:tc>
          <w:tcPr>
            <w:tcW w:w="1890" w:type="dxa"/>
          </w:tcPr>
          <w:p w:rsidR="000A52A9" w:rsidRPr="00AB22F4" w:rsidRDefault="000A52A9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0A52A9" w:rsidRPr="00AB22F4" w:rsidRDefault="000A52A9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0A52A9" w:rsidRPr="00AD232E" w:rsidTr="00AD232E">
        <w:trPr>
          <w:trHeight w:val="976"/>
        </w:trPr>
        <w:tc>
          <w:tcPr>
            <w:tcW w:w="2258" w:type="dxa"/>
          </w:tcPr>
          <w:p w:rsidR="000A52A9" w:rsidRDefault="000A52A9" w:rsidP="000A52A9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The passenger</w:t>
            </w:r>
          </w:p>
        </w:tc>
        <w:tc>
          <w:tcPr>
            <w:tcW w:w="3232" w:type="dxa"/>
          </w:tcPr>
          <w:p w:rsidR="000A52A9" w:rsidRDefault="000A52A9" w:rsidP="000A52A9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The person that has a seat in driver’s car and pays for the ride.</w:t>
            </w:r>
            <w:bookmarkStart w:id="1" w:name="_GoBack"/>
            <w:bookmarkEnd w:id="1"/>
          </w:p>
        </w:tc>
        <w:tc>
          <w:tcPr>
            <w:tcW w:w="1890" w:type="dxa"/>
          </w:tcPr>
          <w:p w:rsidR="000A52A9" w:rsidRPr="00AB22F4" w:rsidRDefault="000A52A9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0A52A9" w:rsidRPr="00AB22F4" w:rsidRDefault="000A52A9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0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4BE" w:rsidRDefault="00EA54BE">
      <w:pPr>
        <w:spacing w:line="240" w:lineRule="auto"/>
      </w:pPr>
      <w:r>
        <w:separator/>
      </w:r>
    </w:p>
  </w:endnote>
  <w:endnote w:type="continuationSeparator" w:id="0">
    <w:p w:rsidR="00EA54BE" w:rsidRDefault="00EA5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52A9" w:rsidRDefault="00AD439A" w:rsidP="000A52A9">
          <w:pPr>
            <w:jc w:val="center"/>
          </w:pPr>
          <w:r>
            <w:sym w:font="Symbol" w:char="F0D3"/>
          </w:r>
          <w:r w:rsidR="000A52A9">
            <w:t xml:space="preserve">PRICOPE DELIA STEFANA, </w:t>
          </w:r>
        </w:p>
        <w:p w:rsidR="00AD439A" w:rsidRDefault="00AB22F4" w:rsidP="000A52A9">
          <w:pPr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\@ "yyyy" </w:instrText>
          </w:r>
          <w:r>
            <w:rPr>
              <w:noProof/>
            </w:rPr>
            <w:fldChar w:fldCharType="separate"/>
          </w:r>
          <w:r w:rsidR="000A52A9">
            <w:rPr>
              <w:noProof/>
            </w:rPr>
            <w:t>2019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0A52A9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4BE" w:rsidRDefault="00EA54BE">
      <w:pPr>
        <w:spacing w:line="240" w:lineRule="auto"/>
      </w:pPr>
      <w:r>
        <w:separator/>
      </w:r>
    </w:p>
  </w:footnote>
  <w:footnote w:type="continuationSeparator" w:id="0">
    <w:p w:rsidR="00EA54BE" w:rsidRDefault="00EA54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0A52A9" w:rsidRDefault="000A52A9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PRICOPE DELIA TEFANA</w:t>
    </w:r>
  </w:p>
  <w:p w:rsidR="00AD439A" w:rsidRDefault="000A52A9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30441</w:t>
    </w: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:rsidTr="002B5CE3">
      <w:tc>
        <w:tcPr>
          <w:tcW w:w="9464" w:type="dxa"/>
        </w:tcPr>
        <w:p w:rsidR="002B5CE3" w:rsidRDefault="000A52A9">
          <w:r>
            <w:t>RIDE SHARING APP</w:t>
          </w:r>
        </w:p>
      </w:tc>
    </w:tr>
    <w:tr w:rsidR="002B5CE3" w:rsidTr="002B5CE3">
      <w:tc>
        <w:tcPr>
          <w:tcW w:w="9464" w:type="dxa"/>
        </w:tcPr>
        <w:p w:rsidR="002B5CE3" w:rsidRDefault="002B5CE3">
          <w:r>
            <w:t>Glossary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A52A9"/>
    <w:rsid w:val="001C7458"/>
    <w:rsid w:val="001D42BB"/>
    <w:rsid w:val="002B5CE3"/>
    <w:rsid w:val="005A3207"/>
    <w:rsid w:val="00600853"/>
    <w:rsid w:val="007F349D"/>
    <w:rsid w:val="0085257A"/>
    <w:rsid w:val="008978F7"/>
    <w:rsid w:val="009B5BF2"/>
    <w:rsid w:val="00A61FD4"/>
    <w:rsid w:val="00AB22F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EA54BE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Delia Pricope</cp:lastModifiedBy>
  <cp:revision>3</cp:revision>
  <cp:lastPrinted>2001-03-15T12:26:00Z</cp:lastPrinted>
  <dcterms:created xsi:type="dcterms:W3CDTF">2019-03-03T14:24:00Z</dcterms:created>
  <dcterms:modified xsi:type="dcterms:W3CDTF">2019-03-17T21:29:00Z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